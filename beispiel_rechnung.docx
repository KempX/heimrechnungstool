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B3" w:rsidRPr="00F11717" w:rsidRDefault="00C91AB3" w:rsidP="00C51847">
      <w:pPr>
        <w:pStyle w:val="Fuzeile"/>
        <w:rPr>
          <w:sz w:val="22"/>
          <w:szCs w:val="22"/>
        </w:rPr>
      </w:pPr>
      <w:r w:rsidRPr="00C51847">
        <w:tab/>
      </w:r>
      <w:r w:rsidRPr="00C51847">
        <w:tab/>
      </w:r>
      <w:r w:rsidRPr="00CE461F">
        <w:rPr>
          <w:noProof/>
          <w:sz w:val="22"/>
          <w:szCs w:val="22"/>
        </w:rPr>
        <w:t>Daniel</w:t>
      </w:r>
      <w:r w:rsidRPr="00F11717">
        <w:rPr>
          <w:sz w:val="22"/>
          <w:szCs w:val="22"/>
        </w:rPr>
        <w:t xml:space="preserve"> </w:t>
      </w:r>
      <w:r w:rsidRPr="00CE461F">
        <w:rPr>
          <w:noProof/>
          <w:sz w:val="22"/>
          <w:szCs w:val="22"/>
        </w:rPr>
        <w:t>Kempa</w:t>
      </w:r>
      <w:r w:rsidRPr="00F11717">
        <w:rPr>
          <w:sz w:val="22"/>
          <w:szCs w:val="22"/>
        </w:rPr>
        <w:t xml:space="preserve"> v/o </w:t>
      </w:r>
      <w:r w:rsidRPr="00CE461F">
        <w:rPr>
          <w:noProof/>
          <w:sz w:val="22"/>
          <w:szCs w:val="22"/>
        </w:rPr>
        <w:t>Flips</w:t>
      </w:r>
    </w:p>
    <w:p w:rsidR="00C91AB3" w:rsidRPr="00F11717" w:rsidRDefault="00C91AB3" w:rsidP="00C51847">
      <w:pPr>
        <w:pStyle w:val="Fuzeile"/>
        <w:rPr>
          <w:sz w:val="22"/>
          <w:szCs w:val="22"/>
        </w:rPr>
      </w:pPr>
      <w:r w:rsidRPr="00C51847">
        <w:tab/>
      </w:r>
      <w:r w:rsidRPr="00C51847">
        <w:tab/>
      </w:r>
      <w:r w:rsidRPr="00CE461F">
        <w:rPr>
          <w:noProof/>
          <w:sz w:val="22"/>
          <w:szCs w:val="22"/>
        </w:rPr>
        <w:t>Schwyzerstärnweg 18</w:t>
      </w:r>
    </w:p>
    <w:p w:rsidR="00C91AB3" w:rsidRPr="00F11717" w:rsidRDefault="00C91AB3" w:rsidP="00C51847">
      <w:pPr>
        <w:pStyle w:val="Fuzeile"/>
        <w:rPr>
          <w:sz w:val="22"/>
          <w:szCs w:val="22"/>
        </w:rPr>
      </w:pPr>
      <w:r w:rsidRPr="00C51847">
        <w:tab/>
      </w:r>
      <w:r w:rsidRPr="00C51847">
        <w:tab/>
      </w:r>
      <w:r w:rsidRPr="00CE461F">
        <w:rPr>
          <w:noProof/>
          <w:sz w:val="22"/>
          <w:szCs w:val="22"/>
        </w:rPr>
        <w:t>3012</w:t>
      </w:r>
      <w:r w:rsidRPr="00F11717">
        <w:rPr>
          <w:sz w:val="22"/>
          <w:szCs w:val="22"/>
        </w:rPr>
        <w:t xml:space="preserve"> </w:t>
      </w:r>
      <w:r w:rsidRPr="00CE461F">
        <w:rPr>
          <w:noProof/>
          <w:sz w:val="22"/>
          <w:szCs w:val="22"/>
        </w:rPr>
        <w:t>Bern</w:t>
      </w:r>
    </w:p>
    <w:p w:rsidR="00C91AB3" w:rsidRPr="00F11717" w:rsidRDefault="00C91AB3" w:rsidP="00C51847">
      <w:pPr>
        <w:pStyle w:val="Fuzeile"/>
        <w:rPr>
          <w:sz w:val="22"/>
          <w:szCs w:val="22"/>
        </w:rPr>
      </w:pPr>
      <w:r w:rsidRPr="00C51847">
        <w:tab/>
      </w:r>
      <w:r w:rsidRPr="00C51847">
        <w:tab/>
      </w:r>
      <w:r w:rsidRPr="00CE461F">
        <w:rPr>
          <w:noProof/>
          <w:sz w:val="22"/>
          <w:szCs w:val="22"/>
        </w:rPr>
        <w:t xml:space="preserve">+41 </w:t>
      </w:r>
      <w:r w:rsidR="00161CA5">
        <w:rPr>
          <w:noProof/>
          <w:sz w:val="22"/>
          <w:szCs w:val="22"/>
        </w:rPr>
        <w:t>79 365 54 21</w:t>
      </w:r>
    </w:p>
    <w:p w:rsidR="00C91AB3" w:rsidRPr="001E2078" w:rsidRDefault="00C91AB3" w:rsidP="00C51847">
      <w:pPr>
        <w:pStyle w:val="Fuzeile"/>
        <w:rPr>
          <w:noProof/>
          <w:sz w:val="22"/>
          <w:szCs w:val="22"/>
        </w:rPr>
      </w:pPr>
      <w:r w:rsidRPr="00C51847">
        <w:t xml:space="preserve">Abs.: </w:t>
      </w:r>
      <w:r w:rsidRPr="00A52F1F">
        <w:rPr>
          <w:noProof/>
        </w:rPr>
        <w:t>Daniel</w:t>
      </w:r>
      <w:r>
        <w:t xml:space="preserve"> </w:t>
      </w:r>
      <w:r w:rsidRPr="00A52F1F">
        <w:rPr>
          <w:noProof/>
        </w:rPr>
        <w:t>Kempa</w:t>
      </w:r>
      <w:r>
        <w:t xml:space="preserve">, </w:t>
      </w:r>
      <w:r w:rsidRPr="00A52F1F">
        <w:rPr>
          <w:noProof/>
        </w:rPr>
        <w:t>Schwyzerstärnweg 18</w:t>
      </w:r>
      <w:r>
        <w:rPr>
          <w:noProof/>
        </w:rPr>
        <w:t>, CH-</w:t>
      </w:r>
      <w:r w:rsidRPr="00A52F1F">
        <w:rPr>
          <w:noProof/>
        </w:rPr>
        <w:t>3012</w:t>
      </w:r>
      <w:r w:rsidR="00161CA5" w:rsidRPr="00161CA5">
        <w:rPr>
          <w:noProof/>
        </w:rPr>
        <w:t xml:space="preserve"> Bern</w:t>
      </w:r>
      <w:r w:rsidRPr="00C51847">
        <w:tab/>
      </w:r>
      <w:r>
        <w:tab/>
      </w:r>
      <w:r w:rsidRPr="00CE461F">
        <w:rPr>
          <w:noProof/>
          <w:sz w:val="22"/>
          <w:szCs w:val="22"/>
        </w:rPr>
        <w:t>heimbern@schwyzerstaern</w:t>
      </w:r>
      <w:r w:rsidRPr="00161CA5">
        <w:rPr>
          <w:noProof/>
          <w:sz w:val="22"/>
          <w:szCs w:val="22"/>
        </w:rPr>
        <w:t>.ch</w:t>
      </w:r>
    </w:p>
    <w:p w:rsidR="006E730E" w:rsidRDefault="006E730E" w:rsidP="00161CA5">
      <w:pPr>
        <w:rPr>
          <w:lang w:val="de-CH"/>
        </w:rPr>
      </w:pPr>
    </w:p>
    <w:p w:rsidR="00C91AB3" w:rsidRPr="006E730E" w:rsidRDefault="006E730E" w:rsidP="00161CA5">
      <w:pPr>
        <w:rPr>
          <w:lang w:val="de-CH"/>
        </w:rPr>
      </w:pPr>
      <w:r w:rsidRPr="006E730E">
        <w:rPr>
          <w:lang w:val="de-CH"/>
        </w:rPr>
        <w:t>Hans Muster</w:t>
      </w:r>
      <w:r w:rsidRPr="006E730E">
        <w:rPr>
          <w:lang w:val="de-CH"/>
        </w:rPr>
        <w:br/>
      </w:r>
      <w:r>
        <w:rPr>
          <w:lang w:val="de-CH"/>
        </w:rPr>
        <w:t>Musterstrasse 99</w:t>
      </w:r>
      <w:r w:rsidR="00C91AB3" w:rsidRPr="006E730E">
        <w:rPr>
          <w:lang w:val="de-CH"/>
        </w:rPr>
        <w:br/>
      </w:r>
      <w:r>
        <w:rPr>
          <w:lang w:val="de-CH"/>
        </w:rPr>
        <w:t>9999 Musterstadt</w:t>
      </w:r>
    </w:p>
    <w:p w:rsidR="00C91AB3" w:rsidRPr="006E730E" w:rsidRDefault="00C91AB3" w:rsidP="00161CA5">
      <w:pPr>
        <w:rPr>
          <w:lang w:val="de-CH"/>
        </w:rPr>
      </w:pPr>
    </w:p>
    <w:p w:rsidR="00C91AB3" w:rsidRDefault="00C91AB3" w:rsidP="00E05237">
      <w:pPr>
        <w:rPr>
          <w:lang w:val="de-CH"/>
        </w:rPr>
      </w:pPr>
      <w:r>
        <w:rPr>
          <w:lang w:val="de-CH"/>
        </w:rPr>
        <w:t xml:space="preserve">Bern, </w:t>
      </w:r>
      <w:r w:rsidR="006E730E">
        <w:rPr>
          <w:lang w:val="de-CH"/>
        </w:rPr>
        <w:t>0</w:t>
      </w:r>
      <w:r w:rsidR="001E2078">
        <w:rPr>
          <w:lang w:val="de-CH"/>
        </w:rPr>
        <w:t>1. Juni 2020</w:t>
      </w:r>
    </w:p>
    <w:p w:rsidR="00161CA5" w:rsidRDefault="00161CA5" w:rsidP="00E05237">
      <w:pPr>
        <w:rPr>
          <w:lang w:val="de-CH"/>
        </w:rPr>
      </w:pPr>
    </w:p>
    <w:p w:rsidR="00161CA5" w:rsidRPr="00161CA5" w:rsidRDefault="00161CA5" w:rsidP="00161CA5">
      <w:pPr>
        <w:rPr>
          <w:rStyle w:val="Fett"/>
        </w:rPr>
      </w:pPr>
      <w:r w:rsidRPr="00161CA5">
        <w:rPr>
          <w:rStyle w:val="Fett"/>
        </w:rPr>
        <w:t>Rechnung Miete Pfadiheim</w:t>
      </w:r>
    </w:p>
    <w:p w:rsidR="00161CA5" w:rsidRPr="00161CA5" w:rsidRDefault="001E2078" w:rsidP="00161CA5">
      <w:pPr>
        <w:rPr>
          <w:lang w:val="de-CH"/>
        </w:rPr>
      </w:pPr>
      <w:r>
        <w:rPr>
          <w:lang w:val="de-CH"/>
        </w:rPr>
        <w:t>Sehr geehrter Herr Muster</w:t>
      </w:r>
    </w:p>
    <w:p w:rsidR="00161CA5" w:rsidRPr="00161CA5" w:rsidRDefault="00161CA5" w:rsidP="00161CA5">
      <w:pPr>
        <w:jc w:val="both"/>
        <w:rPr>
          <w:lang w:val="de-CH"/>
        </w:rPr>
      </w:pPr>
      <w:r w:rsidRPr="00161CA5">
        <w:rPr>
          <w:lang w:val="de-CH"/>
        </w:rPr>
        <w:t xml:space="preserve">Anbei die Rechnung für die Miete des Pfadiheims Schwyzerstärn Bern für </w:t>
      </w:r>
      <w:r w:rsidR="001E2078">
        <w:rPr>
          <w:lang w:val="de-CH"/>
        </w:rPr>
        <w:t>Ihre Geburtstagsfeier am 05. Juni 2020</w:t>
      </w:r>
      <w:r w:rsidRPr="00161CA5">
        <w:rPr>
          <w:lang w:val="de-CH"/>
        </w:rPr>
        <w:t xml:space="preserve">. Für die Überweisung vor dem Mietantritt mit dem untenstehenden Einzahlungsschein danke ich Ihnen bestens. </w:t>
      </w:r>
      <w:bookmarkStart w:id="0" w:name="_GoBack"/>
      <w:bookmarkEnd w:id="0"/>
    </w:p>
    <w:p w:rsidR="00161CA5" w:rsidRDefault="00161CA5" w:rsidP="00E05237">
      <w:pPr>
        <w:rPr>
          <w:lang w:val="de-CH"/>
        </w:rPr>
      </w:pPr>
      <w:r w:rsidRPr="00161CA5">
        <w:rPr>
          <w:lang w:val="de-CH"/>
        </w:rPr>
        <w:t xml:space="preserve">Freundliche Grüsse </w:t>
      </w:r>
    </w:p>
    <w:p w:rsidR="00161CA5" w:rsidRDefault="00161CA5" w:rsidP="00E05237">
      <w:pPr>
        <w:rPr>
          <w:lang w:val="de-CH"/>
        </w:rPr>
      </w:pPr>
    </w:p>
    <w:p w:rsidR="00C91AB3" w:rsidRPr="00E05237" w:rsidRDefault="00161CA5" w:rsidP="00E05237">
      <w:pPr>
        <w:rPr>
          <w:lang w:val="de-CH"/>
        </w:rPr>
      </w:pPr>
      <w:r w:rsidRPr="00161CA5">
        <w:rPr>
          <w:lang w:val="de-CH"/>
        </w:rPr>
        <w:t>Daniel Kempa</w:t>
      </w:r>
      <w:r>
        <w:rPr>
          <w:lang w:val="de-CH"/>
        </w:rPr>
        <w:br/>
      </w:r>
      <w:r w:rsidRPr="00161CA5">
        <w:rPr>
          <w:lang w:val="de-CH"/>
        </w:rPr>
        <w:t>Pfadiheim Schwyzerstärn Bern</w:t>
      </w:r>
      <w:r>
        <w:rPr>
          <w:noProof/>
          <w:lang w:val="de-CH" w:eastAsia="de-CH"/>
        </w:rPr>
        <w:drawing>
          <wp:anchor distT="0" distB="0" distL="114300" distR="114300" simplePos="0" relativeHeight="251659264" behindDoc="0" locked="1" layoutInCell="1" allowOverlap="1" wp14:anchorId="40137CD0" wp14:editId="46A813F3">
            <wp:simplePos x="0" y="0"/>
            <wp:positionH relativeFrom="page">
              <wp:align>center</wp:align>
            </wp:positionH>
            <wp:positionV relativeFrom="bottomMargin">
              <wp:align>bottom</wp:align>
            </wp:positionV>
            <wp:extent cx="7563600" cy="3956400"/>
            <wp:effectExtent l="0" t="0" r="0" b="635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1AB3" w:rsidRPr="00E05237" w:rsidSect="00C91AB3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0" w:h="16840"/>
      <w:pgMar w:top="1701" w:right="1440" w:bottom="1134" w:left="1440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CA5" w:rsidRDefault="00161CA5" w:rsidP="001F7280">
      <w:pPr>
        <w:spacing w:after="0" w:line="240" w:lineRule="auto"/>
      </w:pPr>
      <w:r>
        <w:separator/>
      </w:r>
    </w:p>
  </w:endnote>
  <w:endnote w:type="continuationSeparator" w:id="0">
    <w:p w:rsidR="00161CA5" w:rsidRDefault="00161CA5" w:rsidP="001F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 Light">
    <w:altName w:val="Calibri Light"/>
    <w:charset w:val="00"/>
    <w:family w:val="auto"/>
    <w:pitch w:val="variable"/>
    <w:sig w:usb0="00000001" w:usb1="5000ECFF" w:usb2="0000002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Regular">
    <w:altName w:val="Calibri"/>
    <w:charset w:val="00"/>
    <w:family w:val="auto"/>
    <w:pitch w:val="variable"/>
    <w:sig w:usb0="00000001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280" w:rsidRPr="001F7280" w:rsidRDefault="001F7280" w:rsidP="00C51847">
    <w:pPr>
      <w:pStyle w:val="Fuzeile"/>
    </w:pPr>
    <w:r>
      <w:rPr>
        <w:i/>
      </w:rPr>
      <w:t>F</w:t>
    </w:r>
    <w:r w:rsidRPr="00500C7D">
      <w:rPr>
        <w:i/>
      </w:rPr>
      <w:t xml:space="preserve">ür alle – seit </w:t>
    </w:r>
    <w:r w:rsidRPr="00500C7D">
      <w:rPr>
        <w:i/>
        <w:iCs/>
        <w:spacing w:val="-10"/>
      </w:rPr>
      <w:t>1913</w:t>
    </w:r>
    <w:r w:rsidRPr="00500C7D">
      <w:rPr>
        <w:i/>
      </w:rPr>
      <w:t>!</w:t>
    </w:r>
    <w:r>
      <w:tab/>
      <w:t>schwyzerstaern</w:t>
    </w:r>
    <w:r w:rsidRPr="00500C7D">
      <w:t>.</w:t>
    </w:r>
    <w:r>
      <w:t>ch</w:t>
    </w:r>
    <w:r w:rsidRPr="00500C7D">
      <w:tab/>
    </w:r>
    <w:r w:rsidRPr="00500C7D">
      <w:rPr>
        <w:rStyle w:val="Seitenzahl"/>
        <w:sz w:val="20"/>
        <w:szCs w:val="20"/>
      </w:rPr>
      <w:fldChar w:fldCharType="begin"/>
    </w:r>
    <w:r w:rsidRPr="00500C7D">
      <w:rPr>
        <w:rStyle w:val="Seitenzahl"/>
        <w:sz w:val="20"/>
        <w:szCs w:val="20"/>
      </w:rPr>
      <w:instrText xml:space="preserve"> PAGE </w:instrText>
    </w:r>
    <w:r w:rsidRPr="00500C7D">
      <w:rPr>
        <w:rStyle w:val="Seitenzahl"/>
        <w:sz w:val="20"/>
        <w:szCs w:val="20"/>
      </w:rPr>
      <w:fldChar w:fldCharType="separate"/>
    </w:r>
    <w:r w:rsidR="006E730E">
      <w:rPr>
        <w:rStyle w:val="Seitenzahl"/>
        <w:noProof/>
        <w:sz w:val="20"/>
        <w:szCs w:val="20"/>
      </w:rPr>
      <w:t>2</w:t>
    </w:r>
    <w:r w:rsidRPr="00500C7D">
      <w:rPr>
        <w:rStyle w:val="Seitenzah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280" w:rsidRPr="001F7280" w:rsidRDefault="001F7280" w:rsidP="00C51847">
    <w:pPr>
      <w:pStyle w:val="Fuzeile"/>
    </w:pPr>
    <w:r>
      <w:t>schwyzerstaern</w:t>
    </w:r>
    <w:r w:rsidRPr="00500C7D">
      <w:t>.</w:t>
    </w:r>
    <w:r>
      <w:t>ch</w:t>
    </w:r>
    <w:r w:rsidR="006634EE">
      <w:t>/heimverein</w:t>
    </w:r>
    <w:r w:rsidR="00C51847">
      <w:tab/>
    </w:r>
    <w:r w:rsidR="006634EE">
      <w:tab/>
    </w:r>
    <w:r w:rsidR="00C51847" w:rsidRPr="00C51847">
      <w:fldChar w:fldCharType="begin"/>
    </w:r>
    <w:r w:rsidR="00C51847" w:rsidRPr="00C51847">
      <w:instrText>PAGE   \* MERGEFORMAT</w:instrText>
    </w:r>
    <w:r w:rsidR="00C51847" w:rsidRPr="00C51847">
      <w:fldChar w:fldCharType="separate"/>
    </w:r>
    <w:r w:rsidR="001E2078">
      <w:rPr>
        <w:noProof/>
      </w:rPr>
      <w:t>1</w:t>
    </w:r>
    <w:r w:rsidR="00C51847" w:rsidRPr="00C518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CA5" w:rsidRDefault="00161CA5" w:rsidP="001F7280">
      <w:pPr>
        <w:spacing w:after="0" w:line="240" w:lineRule="auto"/>
      </w:pPr>
      <w:r>
        <w:separator/>
      </w:r>
    </w:p>
  </w:footnote>
  <w:footnote w:type="continuationSeparator" w:id="0">
    <w:p w:rsidR="00161CA5" w:rsidRDefault="00161CA5" w:rsidP="001F7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280" w:rsidRPr="00D87A0F" w:rsidRDefault="001F7280" w:rsidP="001F7280">
    <w:pPr>
      <w:spacing w:after="0" w:line="260" w:lineRule="exact"/>
      <w:jc w:val="right"/>
      <w:rPr>
        <w:rFonts w:asciiTheme="majorHAnsi" w:hAnsiTheme="majorHAnsi"/>
        <w:spacing w:val="-4"/>
      </w:rPr>
    </w:pPr>
    <w:r w:rsidRPr="00D87A0F">
      <w:rPr>
        <w:rFonts w:asciiTheme="majorHAnsi" w:hAnsiTheme="majorHAnsi"/>
        <w:noProof/>
        <w:spacing w:val="-4"/>
        <w:lang w:val="de-CH" w:eastAsia="de-CH"/>
      </w:rPr>
      <w:drawing>
        <wp:anchor distT="0" distB="0" distL="114300" distR="114300" simplePos="0" relativeHeight="251659264" behindDoc="1" locked="1" layoutInCell="1" allowOverlap="0" wp14:anchorId="7498096A" wp14:editId="07AE1236">
          <wp:simplePos x="0" y="0"/>
          <wp:positionH relativeFrom="page">
            <wp:posOffset>899795</wp:posOffset>
          </wp:positionH>
          <wp:positionV relativeFrom="page">
            <wp:posOffset>360045</wp:posOffset>
          </wp:positionV>
          <wp:extent cx="2628900" cy="654685"/>
          <wp:effectExtent l="0" t="0" r="12700" b="5715"/>
          <wp:wrapNone/>
          <wp:docPr id="5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Staern_Logo_BSchrift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900" cy="65468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6193" w:rsidRPr="0053225C">
      <w:rPr>
        <w:rFonts w:asciiTheme="majorHAnsi" w:hAnsiTheme="majorHAnsi"/>
        <w:noProof/>
        <w:spacing w:val="-4"/>
      </w:rPr>
      <w:t>Corps</w:t>
    </w:r>
  </w:p>
  <w:p w:rsidR="001F7280" w:rsidRPr="007D7A67" w:rsidRDefault="009D6193" w:rsidP="001F7280">
    <w:pPr>
      <w:spacing w:after="0" w:line="260" w:lineRule="exact"/>
      <w:jc w:val="right"/>
      <w:rPr>
        <w:rFonts w:asciiTheme="majorHAnsi" w:hAnsiTheme="majorHAnsi"/>
        <w:i/>
      </w:rPr>
    </w:pPr>
    <w:r w:rsidRPr="0053225C">
      <w:rPr>
        <w:rFonts w:asciiTheme="majorHAnsi" w:hAnsiTheme="majorHAnsi"/>
        <w:i/>
        <w:noProof/>
      </w:rPr>
      <w:t>CL-Sitzung</w:t>
    </w:r>
  </w:p>
  <w:p w:rsidR="001F7280" w:rsidRPr="004E2A09" w:rsidRDefault="001F7280" w:rsidP="001F7280">
    <w:pPr>
      <w:pStyle w:val="Kopfzeile"/>
      <w:rPr>
        <w:sz w:val="2"/>
        <w:szCs w:val="16"/>
      </w:rPr>
    </w:pPr>
  </w:p>
  <w:p w:rsidR="001F7280" w:rsidRPr="001F7280" w:rsidRDefault="001F7280">
    <w:pPr>
      <w:pStyle w:val="Kopfzeil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280" w:rsidRPr="00D87A0F" w:rsidRDefault="00957401" w:rsidP="001F7280">
    <w:pPr>
      <w:spacing w:after="0" w:line="260" w:lineRule="exact"/>
      <w:jc w:val="right"/>
      <w:rPr>
        <w:rFonts w:asciiTheme="majorHAnsi" w:hAnsiTheme="majorHAnsi"/>
        <w:spacing w:val="-4"/>
      </w:rPr>
    </w:pPr>
    <w:r>
      <w:rPr>
        <w:rFonts w:asciiTheme="majorHAnsi" w:hAnsiTheme="majorHAnsi"/>
        <w:noProof/>
        <w:spacing w:val="-4"/>
        <w:lang w:val="de-CH" w:eastAsia="de-CH"/>
      </w:rPr>
      <w:drawing>
        <wp:anchor distT="0" distB="0" distL="114300" distR="114300" simplePos="0" relativeHeight="251661824" behindDoc="1" locked="1" layoutInCell="1" allowOverlap="0" wp14:anchorId="4359F359" wp14:editId="000F4BC3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2628000" cy="655200"/>
          <wp:effectExtent l="0" t="0" r="127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Verein_Logo_BSchrif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1CA5">
      <w:rPr>
        <w:rFonts w:asciiTheme="majorHAnsi" w:hAnsiTheme="majorHAnsi"/>
        <w:noProof/>
        <w:spacing w:val="-4"/>
      </w:rPr>
      <w:t>Heimverein</w:t>
    </w:r>
  </w:p>
  <w:p w:rsidR="001F7280" w:rsidRPr="007D7A67" w:rsidRDefault="00161CA5" w:rsidP="001F7280">
    <w:pPr>
      <w:spacing w:after="0" w:line="260" w:lineRule="exact"/>
      <w:jc w:val="right"/>
      <w:rPr>
        <w:rFonts w:asciiTheme="majorHAnsi" w:hAnsiTheme="majorHAnsi"/>
        <w:i/>
      </w:rPr>
    </w:pPr>
    <w:r>
      <w:rPr>
        <w:rFonts w:asciiTheme="majorHAnsi" w:hAnsiTheme="majorHAnsi"/>
        <w:i/>
        <w:noProof/>
      </w:rPr>
      <w:t>Heimverwalter Bern</w:t>
    </w:r>
  </w:p>
  <w:p w:rsidR="001F7280" w:rsidRPr="004E2A09" w:rsidRDefault="001F7280" w:rsidP="001F7280">
    <w:pPr>
      <w:pStyle w:val="Kopfzeile"/>
      <w:rPr>
        <w:sz w:val="2"/>
        <w:szCs w:val="16"/>
      </w:rPr>
    </w:pPr>
  </w:p>
  <w:p w:rsidR="001F7280" w:rsidRPr="001F7280" w:rsidRDefault="001F7280" w:rsidP="001F7280">
    <w:pPr>
      <w:pStyle w:val="Kopfzeile"/>
      <w:rPr>
        <w:sz w:val="2"/>
      </w:rPr>
    </w:pPr>
  </w:p>
  <w:p w:rsidR="001F7280" w:rsidRPr="001F7280" w:rsidRDefault="001F7280">
    <w:pPr>
      <w:pStyle w:val="Kopfzeil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A5"/>
    <w:rsid w:val="00082A5C"/>
    <w:rsid w:val="000A46BB"/>
    <w:rsid w:val="000B4A14"/>
    <w:rsid w:val="00130214"/>
    <w:rsid w:val="00161CA5"/>
    <w:rsid w:val="001A2FB3"/>
    <w:rsid w:val="001E2078"/>
    <w:rsid w:val="001F7280"/>
    <w:rsid w:val="00227001"/>
    <w:rsid w:val="002B7262"/>
    <w:rsid w:val="00310119"/>
    <w:rsid w:val="00310305"/>
    <w:rsid w:val="006626C4"/>
    <w:rsid w:val="006634EE"/>
    <w:rsid w:val="006652DA"/>
    <w:rsid w:val="006E730E"/>
    <w:rsid w:val="00731A36"/>
    <w:rsid w:val="007A4FFB"/>
    <w:rsid w:val="007B464D"/>
    <w:rsid w:val="00825088"/>
    <w:rsid w:val="008D6AA6"/>
    <w:rsid w:val="00957401"/>
    <w:rsid w:val="00987E99"/>
    <w:rsid w:val="009D6193"/>
    <w:rsid w:val="00AF0875"/>
    <w:rsid w:val="00B05B48"/>
    <w:rsid w:val="00B82431"/>
    <w:rsid w:val="00B8381E"/>
    <w:rsid w:val="00BB0203"/>
    <w:rsid w:val="00BF6C8D"/>
    <w:rsid w:val="00C51847"/>
    <w:rsid w:val="00C91AB3"/>
    <w:rsid w:val="00CC1583"/>
    <w:rsid w:val="00CE461F"/>
    <w:rsid w:val="00D11B8A"/>
    <w:rsid w:val="00E05237"/>
    <w:rsid w:val="00F1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E88BB2"/>
  <w14:defaultImageDpi w14:val="300"/>
  <w15:docId w15:val="{7730AF80-BC7D-4731-B470-958E9C9C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F7280"/>
  </w:style>
  <w:style w:type="paragraph" w:styleId="berschrift1">
    <w:name w:val="heading 1"/>
    <w:basedOn w:val="Standard"/>
    <w:next w:val="Standard"/>
    <w:link w:val="berschrift1Zchn"/>
    <w:uiPriority w:val="9"/>
    <w:qFormat/>
    <w:rsid w:val="001F7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7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B3B3B" w:themeColor="text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7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3B3B3B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72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62A2E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72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2">
    <w:name w:val="Titel 2"/>
    <w:basedOn w:val="Titel"/>
    <w:next w:val="Standard"/>
    <w:qFormat/>
    <w:rsid w:val="001F7280"/>
    <w:pPr>
      <w:pBdr>
        <w:bottom w:val="none" w:sz="0" w:space="0" w:color="auto"/>
      </w:pBdr>
    </w:pPr>
  </w:style>
  <w:style w:type="paragraph" w:styleId="Titel">
    <w:name w:val="Title"/>
    <w:basedOn w:val="Standard"/>
    <w:next w:val="Standard"/>
    <w:link w:val="TitelZchn"/>
    <w:uiPriority w:val="10"/>
    <w:qFormat/>
    <w:rsid w:val="00D11B8A"/>
    <w:pPr>
      <w:pBdr>
        <w:bottom w:val="single" w:sz="8" w:space="4" w:color="E62A2E" w:themeColor="accent1"/>
      </w:pBdr>
      <w:spacing w:before="360"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1B8A"/>
    <w:rPr>
      <w:rFonts w:eastAsiaTheme="majorEastAsia" w:cstheme="majorBidi"/>
      <w:color w:val="2C2C2C" w:themeColor="text2" w:themeShade="BF"/>
      <w:spacing w:val="5"/>
      <w:kern w:val="28"/>
      <w:sz w:val="40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7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7280"/>
    <w:rPr>
      <w:rFonts w:asciiTheme="majorHAnsi" w:eastAsiaTheme="majorEastAsia" w:hAnsiTheme="majorHAnsi" w:cstheme="majorBidi"/>
      <w:b/>
      <w:bCs/>
      <w:color w:val="3B3B3B" w:themeColor="tex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7280"/>
    <w:rPr>
      <w:rFonts w:asciiTheme="majorHAnsi" w:eastAsiaTheme="majorEastAsia" w:hAnsiTheme="majorHAnsi" w:cstheme="majorBidi"/>
      <w:b/>
      <w:bCs/>
      <w:i/>
      <w:iCs/>
      <w:color w:val="3B3B3B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7280"/>
    <w:rPr>
      <w:rFonts w:asciiTheme="majorHAnsi" w:eastAsiaTheme="majorEastAsia" w:hAnsiTheme="majorHAnsi" w:cstheme="majorBidi"/>
      <w:color w:val="E62A2E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72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F7280"/>
    <w:pPr>
      <w:spacing w:line="240" w:lineRule="auto"/>
    </w:pPr>
    <w:rPr>
      <w:b/>
      <w:bCs/>
      <w:color w:val="E62A2E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7280"/>
    <w:pPr>
      <w:numPr>
        <w:ilvl w:val="1"/>
      </w:numPr>
    </w:pPr>
    <w:rPr>
      <w:rFonts w:eastAsiaTheme="majorEastAsia" w:cstheme="majorBidi"/>
      <w:i/>
      <w:iCs/>
      <w:spacing w:val="6"/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7280"/>
    <w:rPr>
      <w:rFonts w:eastAsiaTheme="majorEastAsia" w:cstheme="majorBidi"/>
      <w:i/>
      <w:iCs/>
      <w:spacing w:val="6"/>
      <w:sz w:val="32"/>
      <w:szCs w:val="32"/>
    </w:rPr>
  </w:style>
  <w:style w:type="character" w:styleId="Fett">
    <w:name w:val="Strong"/>
    <w:basedOn w:val="Absatz-Standardschriftart"/>
    <w:uiPriority w:val="22"/>
    <w:qFormat/>
    <w:rsid w:val="001F7280"/>
    <w:rPr>
      <w:b/>
      <w:bCs/>
    </w:rPr>
  </w:style>
  <w:style w:type="character" w:styleId="Hervorhebung">
    <w:name w:val="Emphasis"/>
    <w:basedOn w:val="Absatz-Standardschriftart"/>
    <w:uiPriority w:val="20"/>
    <w:qFormat/>
    <w:rsid w:val="001F7280"/>
    <w:rPr>
      <w:i/>
      <w:iCs/>
    </w:rPr>
  </w:style>
  <w:style w:type="paragraph" w:styleId="KeinLeerraum">
    <w:name w:val="No Spacing"/>
    <w:uiPriority w:val="1"/>
    <w:qFormat/>
    <w:rsid w:val="001F728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F728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F728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F7280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1F728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F7280"/>
    <w:rPr>
      <w:b/>
      <w:bCs/>
      <w:i/>
      <w:iCs/>
      <w:color w:val="E62A2E" w:themeColor="accent1"/>
    </w:rPr>
  </w:style>
  <w:style w:type="character" w:styleId="Buchtitel">
    <w:name w:val="Book Title"/>
    <w:aliases w:val="Kapitälchen"/>
    <w:basedOn w:val="Absatz-Standardschriftart"/>
    <w:uiPriority w:val="33"/>
    <w:qFormat/>
    <w:rsid w:val="001F728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7280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1F7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7280"/>
  </w:style>
  <w:style w:type="paragraph" w:styleId="Fuzeile">
    <w:name w:val="footer"/>
    <w:basedOn w:val="Standard"/>
    <w:link w:val="FuzeileZchn"/>
    <w:uiPriority w:val="99"/>
    <w:unhideWhenUsed/>
    <w:rsid w:val="00C51847"/>
    <w:pPr>
      <w:tabs>
        <w:tab w:val="center" w:pos="4536"/>
        <w:tab w:val="right" w:pos="9072"/>
      </w:tabs>
      <w:spacing w:after="0" w:line="240" w:lineRule="auto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C51847"/>
    <w:rPr>
      <w:sz w:val="18"/>
      <w:szCs w:val="18"/>
    </w:rPr>
  </w:style>
  <w:style w:type="character" w:styleId="Seitenzahl">
    <w:name w:val="page number"/>
    <w:basedOn w:val="Absatz-Standardschriftart"/>
    <w:uiPriority w:val="99"/>
    <w:semiHidden/>
    <w:unhideWhenUsed/>
    <w:rsid w:val="001F72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7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seintra.asetronics.ch\Users\Homes\nkempd\Desktop\CHHeimverein_Briefvorlage_Flips.dotx" TargetMode="External"/></Relationships>
</file>

<file path=word/theme/theme1.xml><?xml version="1.0" encoding="utf-8"?>
<a:theme xmlns:a="http://schemas.openxmlformats.org/drawingml/2006/main" name="Ch_ppt">
  <a:themeElements>
    <a:clrScheme name="CHStaern">
      <a:dk1>
        <a:sysClr val="windowText" lastClr="000000"/>
      </a:dk1>
      <a:lt1>
        <a:sysClr val="window" lastClr="FFFFFF"/>
      </a:lt1>
      <a:dk2>
        <a:srgbClr val="3B3B3B"/>
      </a:dk2>
      <a:lt2>
        <a:srgbClr val="EAE9E9"/>
      </a:lt2>
      <a:accent1>
        <a:srgbClr val="E62A2E"/>
      </a:accent1>
      <a:accent2>
        <a:srgbClr val="F08B30"/>
      </a:accent2>
      <a:accent3>
        <a:srgbClr val="37A650"/>
      </a:accent3>
      <a:accent4>
        <a:srgbClr val="1276A1"/>
      </a:accent4>
      <a:accent5>
        <a:srgbClr val="981215"/>
      </a:accent5>
      <a:accent6>
        <a:srgbClr val="AD590D"/>
      </a:accent6>
      <a:hlink>
        <a:srgbClr val="0000FF"/>
      </a:hlink>
      <a:folHlink>
        <a:srgbClr val="800080"/>
      </a:folHlink>
    </a:clrScheme>
    <a:fontScheme name="CHStaern">
      <a:majorFont>
        <a:latin typeface="Lato Regular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Lato Light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CHHeimverein_Briefvorlage_Flips.dotx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Kempa Daniel</dc:creator>
  <cp:lastModifiedBy>Kempa Daniel</cp:lastModifiedBy>
  <cp:revision>1</cp:revision>
  <cp:lastPrinted>2016-10-20T09:26:00Z</cp:lastPrinted>
  <dcterms:created xsi:type="dcterms:W3CDTF">2021-08-30T11:54:00Z</dcterms:created>
  <dcterms:modified xsi:type="dcterms:W3CDTF">2021-08-30T12:30:00Z</dcterms:modified>
</cp:coreProperties>
</file>